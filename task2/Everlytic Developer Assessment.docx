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5AEC2" w14:textId="77777777" w:rsidR="00D16FF8" w:rsidRPr="00F65E87" w:rsidRDefault="00267796">
      <w:pPr>
        <w:pStyle w:val="Heading1"/>
      </w:pPr>
      <w:r>
        <w:t>Everlytic Developer Assessment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267796" w:rsidRPr="00F65E87" w14:paraId="68784E31" w14:textId="77777777" w:rsidTr="00267796">
        <w:trPr>
          <w:jc w:val="center"/>
        </w:trPr>
        <w:tc>
          <w:tcPr>
            <w:tcW w:w="1434" w:type="dxa"/>
            <w:tcBorders>
              <w:bottom w:val="single" w:sz="12" w:space="0" w:color="7F7F7F" w:themeColor="text1" w:themeTint="80"/>
            </w:tcBorders>
          </w:tcPr>
          <w:sdt>
            <w:sdtPr>
              <w:alias w:val="Name:"/>
              <w:tag w:val="Name:"/>
              <w:id w:val="1974629918"/>
              <w:placeholder>
                <w:docPart w:val="24C70EDFD304472BA8E43CACB36B8A4B"/>
              </w:placeholder>
              <w:temporary/>
              <w:showingPlcHdr/>
              <w15:appearance w15:val="hidden"/>
            </w:sdtPr>
            <w:sdtEndPr/>
            <w:sdtContent>
              <w:p w14:paraId="698E338C" w14:textId="77777777" w:rsidR="00267796" w:rsidRPr="00F65E87" w:rsidRDefault="00267796" w:rsidP="00A26BCF">
                <w:pPr>
                  <w:pStyle w:val="Heading2"/>
                </w:pPr>
                <w:r w:rsidRPr="00F65E87">
                  <w:t>Name</w:t>
                </w:r>
              </w:p>
            </w:sdtContent>
          </w:sdt>
        </w:tc>
        <w:tc>
          <w:tcPr>
            <w:tcW w:w="7910" w:type="dxa"/>
            <w:tcBorders>
              <w:bottom w:val="single" w:sz="12" w:space="0" w:color="7F7F7F" w:themeColor="text1" w:themeTint="80"/>
            </w:tcBorders>
          </w:tcPr>
          <w:p w14:paraId="0F5C716E" w14:textId="5AA35816" w:rsidR="00267796" w:rsidRPr="00F65E87" w:rsidRDefault="008F7BDD" w:rsidP="004B4ED7">
            <w:r>
              <w:t>Skmkhwanazi5@gmail.com</w:t>
            </w:r>
          </w:p>
        </w:tc>
      </w:tr>
    </w:tbl>
    <w:tbl>
      <w:tblPr>
        <w:tblStyle w:val="TableGridLight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4B4ED7" w:rsidRPr="00F65E87" w14:paraId="6DB429D7" w14:textId="77777777" w:rsidTr="00267796">
        <w:trPr>
          <w:jc w:val="center"/>
        </w:trPr>
        <w:sdt>
          <w:sdtPr>
            <w:alias w:val="Date:"/>
            <w:tag w:val="Date:"/>
            <w:id w:val="-155149727"/>
            <w:placeholder>
              <w:docPart w:val="6673D0B0493F45D282B8F4635AF5D9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4" w:type="dxa"/>
              </w:tcPr>
              <w:p w14:paraId="6A5CA7B5" w14:textId="77777777" w:rsidR="004B4ED7" w:rsidRPr="00F65E87" w:rsidRDefault="00A26BCF" w:rsidP="00F65E87">
                <w:pPr>
                  <w:pStyle w:val="Heading2"/>
                  <w:spacing w:after="120" w:line="276" w:lineRule="auto"/>
                  <w:outlineLvl w:val="1"/>
                </w:pPr>
                <w:r w:rsidRPr="00F65E87">
                  <w:t>Date</w:t>
                </w:r>
              </w:p>
            </w:tc>
          </w:sdtContent>
        </w:sdt>
        <w:tc>
          <w:tcPr>
            <w:tcW w:w="7910" w:type="dxa"/>
          </w:tcPr>
          <w:p w14:paraId="7F9AB8E5" w14:textId="6AFEC9EE" w:rsidR="004B4ED7" w:rsidRPr="00F65E87" w:rsidRDefault="008F7BDD" w:rsidP="00F65E87">
            <w:pPr>
              <w:spacing w:after="120" w:line="276" w:lineRule="auto"/>
            </w:pPr>
            <w:r>
              <w:t>11/02/2023</w:t>
            </w:r>
          </w:p>
        </w:tc>
      </w:tr>
    </w:tbl>
    <w:p w14:paraId="33B618AA" w14:textId="77777777" w:rsidR="00D16FF8" w:rsidRPr="00F65E87" w:rsidRDefault="00267796">
      <w:pPr>
        <w:pStyle w:val="Instructions"/>
      </w:pPr>
      <w:r>
        <w:t>Please complete the answers to the questions below. The assessment should take roughly 30 minutes.</w:t>
      </w:r>
    </w:p>
    <w:p w14:paraId="6BDCF976" w14:textId="77777777" w:rsidR="00D16FF8" w:rsidRDefault="000E0837" w:rsidP="004848DB">
      <w:pPr>
        <w:pStyle w:val="Heading3"/>
      </w:pPr>
      <w:r w:rsidRPr="004848DB">
        <w:t>What is the difference between public, protected and private in a class definition?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1D898377" w14:textId="77777777" w:rsidTr="000860A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B1D8E" w14:textId="7199C532" w:rsidR="000860A0" w:rsidRDefault="00456C06" w:rsidP="00456C06">
            <w:r>
              <w:t>P</w:t>
            </w:r>
            <w:r w:rsidRPr="00456C06">
              <w:t xml:space="preserve">ublic   </w:t>
            </w:r>
            <w:r w:rsidR="00700A63">
              <w:t xml:space="preserve">    </w:t>
            </w:r>
            <w:r w:rsidRPr="00456C06">
              <w:t xml:space="preserve"> -</w:t>
            </w:r>
            <w:r>
              <w:t xml:space="preserve">  class</w:t>
            </w:r>
            <w:r w:rsidRPr="00456C06">
              <w:t xml:space="preserve"> </w:t>
            </w:r>
            <w:r>
              <w:t>to</w:t>
            </w:r>
            <w:r w:rsidRPr="00456C06">
              <w:t xml:space="preserve"> be accessed by any class</w:t>
            </w:r>
          </w:p>
        </w:tc>
      </w:tr>
      <w:tr w:rsidR="000860A0" w14:paraId="7309BE4F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852C85" w14:textId="40223021" w:rsidR="000860A0" w:rsidRDefault="00456C06" w:rsidP="00456C06">
            <w:r>
              <w:t>P</w:t>
            </w:r>
            <w:r w:rsidRPr="00456C06">
              <w:t xml:space="preserve">rotected </w:t>
            </w:r>
            <w:r w:rsidR="00700A63">
              <w:t xml:space="preserve"> </w:t>
            </w:r>
            <w:r w:rsidRPr="00456C06">
              <w:t>-  class protected to be accessed by subclass</w:t>
            </w:r>
          </w:p>
        </w:tc>
      </w:tr>
      <w:tr w:rsidR="000860A0" w14:paraId="66B4D4CE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D6CE4A" w14:textId="4D68D327" w:rsidR="000860A0" w:rsidRDefault="00456C06" w:rsidP="00456C06">
            <w:r>
              <w:t>P</w:t>
            </w:r>
            <w:r w:rsidRPr="00456C06">
              <w:t xml:space="preserve">rivate  </w:t>
            </w:r>
            <w:r w:rsidR="00700A63">
              <w:t xml:space="preserve">   </w:t>
            </w:r>
            <w:r w:rsidRPr="00456C06">
              <w:t xml:space="preserve"> -  class private to be accessed by the class itself</w:t>
            </w:r>
          </w:p>
        </w:tc>
      </w:tr>
    </w:tbl>
    <w:p w14:paraId="4254E091" w14:textId="77777777" w:rsidR="008606A0" w:rsidRPr="008606A0" w:rsidRDefault="0021359E" w:rsidP="005A21FD">
      <w:pPr>
        <w:pStyle w:val="Heading3"/>
      </w:pPr>
      <w:r>
        <w:t>Given this code:</w:t>
      </w:r>
      <w:r>
        <w:br/>
      </w:r>
      <w:r w:rsidR="008606A0">
        <w:br/>
      </w:r>
      <w:r w:rsidR="008606A0" w:rsidRPr="000E0837">
        <w:rPr>
          <w:rFonts w:ascii="Courier New" w:hAnsi="Courier New" w:cs="Courier New"/>
          <w:sz w:val="20"/>
        </w:rPr>
        <w:t xml:space="preserve">function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(&amp;$foo) {</w:t>
      </w:r>
      <w:r w:rsidR="008606A0" w:rsidRPr="000E0837">
        <w:rPr>
          <w:rFonts w:ascii="Courier New" w:hAnsi="Courier New" w:cs="Courier New"/>
          <w:sz w:val="20"/>
        </w:rPr>
        <w:br/>
        <w:t xml:space="preserve">    $bar = $foo;</w:t>
      </w:r>
      <w:r w:rsidR="008606A0" w:rsidRPr="000E0837">
        <w:rPr>
          <w:rFonts w:ascii="Courier New" w:hAnsi="Courier New" w:cs="Courier New"/>
          <w:sz w:val="20"/>
        </w:rPr>
        <w:br/>
        <w:t xml:space="preserve">    $foo += 1;</w:t>
      </w:r>
      <w:r w:rsidR="008606A0" w:rsidRPr="000E0837">
        <w:rPr>
          <w:rFonts w:ascii="Courier New" w:hAnsi="Courier New" w:cs="Courier New"/>
          <w:sz w:val="20"/>
        </w:rPr>
        <w:br/>
        <w:t xml:space="preserve">    return $foo;</w:t>
      </w:r>
      <w:r w:rsidR="008606A0" w:rsidRPr="000E0837">
        <w:rPr>
          <w:rFonts w:ascii="Courier New" w:hAnsi="Courier New" w:cs="Courier New"/>
          <w:sz w:val="20"/>
        </w:rPr>
        <w:br/>
        <w:t>}</w:t>
      </w:r>
      <w:r w:rsidR="008606A0" w:rsidRPr="000E0837">
        <w:rPr>
          <w:rFonts w:ascii="Courier New" w:hAnsi="Courier New" w:cs="Courier New"/>
          <w:sz w:val="20"/>
        </w:rPr>
        <w:br/>
        <w:t>$value = 3;</w:t>
      </w:r>
      <w:r w:rsidR="008606A0" w:rsidRPr="000E0837">
        <w:rPr>
          <w:rFonts w:ascii="Courier New" w:hAnsi="Courier New" w:cs="Courier New"/>
          <w:sz w:val="20"/>
        </w:rPr>
        <w:br/>
        <w:t xml:space="preserve">$result =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($value);</w:t>
      </w:r>
      <w:r w:rsidR="008606A0" w:rsidRPr="000E0837">
        <w:rPr>
          <w:rFonts w:ascii="Courier New" w:hAnsi="Courier New" w:cs="Courier New"/>
          <w:sz w:val="20"/>
        </w:rPr>
        <w:br/>
        <w:t>e</w:t>
      </w:r>
      <w:r w:rsidR="000E0837" w:rsidRPr="000E0837">
        <w:rPr>
          <w:rFonts w:ascii="Courier New" w:hAnsi="Courier New" w:cs="Courier New"/>
          <w:sz w:val="20"/>
        </w:rPr>
        <w:t xml:space="preserve">cho 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value: $value, result: $result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;</w:t>
      </w:r>
      <w:r w:rsidR="008606A0" w:rsidRPr="000E0837">
        <w:rPr>
          <w:rFonts w:ascii="Courier New" w:hAnsi="Courier New" w:cs="Courier New"/>
          <w:sz w:val="20"/>
        </w:rPr>
        <w:br/>
      </w:r>
      <w:r w:rsidR="008606A0">
        <w:br/>
        <w:t xml:space="preserve">What will be output to screen and why?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757B8B55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7EC92" w14:textId="77777777" w:rsidR="000860A0" w:rsidRDefault="000860A0" w:rsidP="00BD038B"/>
        </w:tc>
      </w:tr>
      <w:tr w:rsidR="000860A0" w14:paraId="6A7EECC2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D241B" w14:textId="77777777" w:rsidR="000860A0" w:rsidRDefault="000860A0" w:rsidP="00BD038B"/>
        </w:tc>
      </w:tr>
      <w:tr w:rsidR="000860A0" w14:paraId="1B60F905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DBD39" w14:textId="77777777" w:rsidR="000860A0" w:rsidRDefault="000860A0" w:rsidP="00BD038B"/>
        </w:tc>
      </w:tr>
    </w:tbl>
    <w:p w14:paraId="723DE8F7" w14:textId="77777777" w:rsidR="00D16FF8" w:rsidRPr="00F65E87" w:rsidRDefault="007C41E7" w:rsidP="007C41E7">
      <w:pPr>
        <w:pStyle w:val="Heading3"/>
      </w:pPr>
      <w:r w:rsidRPr="007C41E7">
        <w:t>What is wrong with this query: "</w:t>
      </w:r>
      <w:r w:rsidRPr="008606A0">
        <w:rPr>
          <w:rFonts w:ascii="Courier New" w:hAnsi="Courier New" w:cs="Courier New"/>
          <w:sz w:val="20"/>
        </w:rPr>
        <w:t>SELECT * FROM table WHERE id = $_</w:t>
      </w:r>
      <w:proofErr w:type="gramStart"/>
      <w:r w:rsidRPr="008606A0">
        <w:rPr>
          <w:rFonts w:ascii="Courier New" w:hAnsi="Courier New" w:cs="Courier New"/>
          <w:sz w:val="20"/>
        </w:rPr>
        <w:t>POST[</w:t>
      </w:r>
      <w:proofErr w:type="gramEnd"/>
      <w:r w:rsidRPr="008606A0">
        <w:rPr>
          <w:rFonts w:ascii="Courier New" w:hAnsi="Courier New" w:cs="Courier New"/>
          <w:sz w:val="20"/>
        </w:rPr>
        <w:t xml:space="preserve"> 'id' ]</w:t>
      </w:r>
      <w:r w:rsidRPr="007C41E7">
        <w:t>"?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645E07D9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35C1" w14:textId="77777777" w:rsidR="000860A0" w:rsidRDefault="000860A0" w:rsidP="00BD038B"/>
        </w:tc>
      </w:tr>
      <w:tr w:rsidR="000860A0" w14:paraId="2E231D2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00EC4" w14:textId="77777777" w:rsidR="000860A0" w:rsidRDefault="000860A0" w:rsidP="00BD038B"/>
        </w:tc>
      </w:tr>
      <w:tr w:rsidR="000860A0" w14:paraId="6DEE405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1C0CD" w14:textId="77777777" w:rsidR="000860A0" w:rsidRDefault="000860A0" w:rsidP="00BD038B"/>
        </w:tc>
      </w:tr>
    </w:tbl>
    <w:p w14:paraId="6826B7C5" w14:textId="77777777" w:rsidR="00D16FF8" w:rsidRPr="00F65E87" w:rsidRDefault="000E0837" w:rsidP="004848DB">
      <w:pPr>
        <w:pStyle w:val="Heading3"/>
      </w:pPr>
      <w:r w:rsidRPr="004848DB">
        <w:t>What is the cause of this warning: 'Warning: Cannot modify header information - headers already sent', and what is a good practice to prevent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2C8DE63E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4F814" w14:textId="77777777" w:rsidR="000860A0" w:rsidRDefault="000860A0" w:rsidP="00BD038B"/>
        </w:tc>
      </w:tr>
      <w:tr w:rsidR="000860A0" w14:paraId="108ACFEE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69D3B" w14:textId="77777777" w:rsidR="000860A0" w:rsidRDefault="000860A0" w:rsidP="00BD038B"/>
        </w:tc>
      </w:tr>
      <w:tr w:rsidR="000860A0" w14:paraId="13FE063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79BBA" w14:textId="77777777" w:rsidR="000860A0" w:rsidRDefault="000860A0" w:rsidP="00BD038B"/>
        </w:tc>
      </w:tr>
    </w:tbl>
    <w:p w14:paraId="13421992" w14:textId="77777777" w:rsidR="000E0837" w:rsidRDefault="000E0837" w:rsidP="000E0837">
      <w:pPr>
        <w:pStyle w:val="Heading3"/>
      </w:pPr>
      <w:r>
        <w:lastRenderedPageBreak/>
        <w:t>What is wrong with this code</w:t>
      </w:r>
      <w:proofErr w:type="gramStart"/>
      <w:r>
        <w:t>:</w:t>
      </w:r>
      <w:proofErr w:type="gramEnd"/>
      <w:r>
        <w:br/>
      </w:r>
      <w:r>
        <w:br/>
      </w:r>
      <w:r w:rsidRPr="000E0837">
        <w:rPr>
          <w:rFonts w:ascii="Courier New" w:hAnsi="Courier New" w:cs="Courier New"/>
          <w:sz w:val="20"/>
        </w:rPr>
        <w:t>class Foo</w:t>
      </w:r>
      <w:r w:rsidRPr="000E0837">
        <w:rPr>
          <w:rFonts w:ascii="Courier New" w:hAnsi="Courier New" w:cs="Courier New"/>
          <w:sz w:val="20"/>
        </w:rPr>
        <w:br/>
        <w:t>{</w:t>
      </w:r>
      <w:r w:rsidRPr="000E0837">
        <w:rPr>
          <w:rFonts w:ascii="Courier New" w:hAnsi="Courier New" w:cs="Courier New"/>
          <w:sz w:val="20"/>
        </w:rPr>
        <w:br/>
        <w:t xml:space="preserve">    protected $bar;</w:t>
      </w:r>
      <w:r w:rsidRPr="000E0837">
        <w:rPr>
          <w:rFonts w:ascii="Courier New" w:hAnsi="Courier New" w:cs="Courier New"/>
          <w:sz w:val="20"/>
        </w:rPr>
        <w:br/>
        <w:t xml:space="preserve"> </w:t>
      </w:r>
      <w:r w:rsidRPr="000E0837">
        <w:rPr>
          <w:rFonts w:ascii="Courier New" w:hAnsi="Courier New" w:cs="Courier New"/>
          <w:sz w:val="20"/>
        </w:rPr>
        <w:br/>
        <w:t xml:space="preserve">    public function __construct()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 $this-&gt;bar = 1;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</w:r>
      <w:r w:rsidRPr="000E0837">
        <w:rPr>
          <w:rFonts w:ascii="Courier New" w:hAnsi="Courier New" w:cs="Courier New"/>
          <w:sz w:val="20"/>
        </w:rPr>
        <w:br/>
        <w:t xml:space="preserve">    public static function </w:t>
      </w:r>
      <w:proofErr w:type="spellStart"/>
      <w:r w:rsidRPr="000E0837">
        <w:rPr>
          <w:rFonts w:ascii="Courier New" w:hAnsi="Courier New" w:cs="Courier New"/>
          <w:sz w:val="20"/>
        </w:rPr>
        <w:t>doSomething</w:t>
      </w:r>
      <w:proofErr w:type="spellEnd"/>
      <w:r w:rsidRPr="000E0837">
        <w:rPr>
          <w:rFonts w:ascii="Courier New" w:hAnsi="Courier New" w:cs="Courier New"/>
          <w:sz w:val="20"/>
        </w:rPr>
        <w:t>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return $this-&gt;bar;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E0837" w14:paraId="2B9B57C6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BAD7C" w14:textId="77777777" w:rsidR="000E0837" w:rsidRDefault="000E0837" w:rsidP="00BD038B"/>
        </w:tc>
      </w:tr>
      <w:tr w:rsidR="000E0837" w14:paraId="1A7F45E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305B9" w14:textId="77777777" w:rsidR="000E0837" w:rsidRDefault="000E0837" w:rsidP="00BD038B"/>
        </w:tc>
      </w:tr>
      <w:tr w:rsidR="000E0837" w14:paraId="6718B9C0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A6606" w14:textId="77777777" w:rsidR="000E0837" w:rsidRDefault="000E0837" w:rsidP="00BD038B"/>
        </w:tc>
      </w:tr>
    </w:tbl>
    <w:p w14:paraId="3A9ADA79" w14:textId="520796F5" w:rsidR="00D16FF8" w:rsidRDefault="00136152" w:rsidP="00136152">
      <w:pPr>
        <w:pStyle w:val="Heading3"/>
      </w:pPr>
      <w:r w:rsidRPr="00136152">
        <w:t>Write a program that prints the numbers from 1 to 100. But for multiples of three print "Fizz" instead of the number and for the multiples of five print "Buzz". For numbers which are multiples of both three and five print "</w:t>
      </w:r>
      <w:proofErr w:type="spellStart"/>
      <w:r w:rsidRPr="00136152">
        <w:t>FizzBuzz</w:t>
      </w:r>
      <w:proofErr w:type="spellEnd"/>
      <w:r w:rsidRPr="00136152">
        <w:t>".</w:t>
      </w:r>
    </w:p>
    <w:p w14:paraId="08370FF8" w14:textId="77777777" w:rsidR="001320E8" w:rsidRPr="001320E8" w:rsidRDefault="001320E8" w:rsidP="001320E8"/>
    <w:p w14:paraId="61BC1C56" w14:textId="73A58A51" w:rsidR="00152BD3" w:rsidRDefault="00152BD3" w:rsidP="00152BD3"/>
    <w:p w14:paraId="063F310C" w14:textId="59A538DC" w:rsidR="00907CA3" w:rsidRPr="00907CA3" w:rsidRDefault="00907CA3" w:rsidP="00907CA3">
      <w:pPr>
        <w:pStyle w:val="Heading3"/>
        <w:rPr>
          <w:bCs/>
        </w:rPr>
      </w:pPr>
      <w:r>
        <w:rPr>
          <w:rStyle w:val="Strong"/>
          <w:b w:val="0"/>
        </w:rPr>
        <w:t>What does the following code do? Explain what’s going on there.</w:t>
      </w:r>
    </w:p>
    <w:p w14:paraId="46F63718" w14:textId="77777777" w:rsidR="00907CA3" w:rsidRPr="00907CA3" w:rsidRDefault="00907CA3" w:rsidP="00907CA3">
      <w:pPr>
        <w:pStyle w:val="HTMLPreformatted"/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</w:pPr>
      <w:r>
        <w:t xml:space="preserve">      </w:t>
      </w: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$date = '08/26/2003';</w:t>
      </w:r>
    </w:p>
    <w:p w14:paraId="6EAC5FC5" w14:textId="40A1EF4A" w:rsidR="00907CA3" w:rsidRDefault="00907CA3" w:rsidP="00907CA3">
      <w:pPr>
        <w:pStyle w:val="HTMLPreformatted"/>
      </w:pP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      </w:t>
      </w:r>
      <w:proofErr w:type="gram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print</w:t>
      </w:r>
      <w:proofErr w:type="gram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 </w:t>
      </w:r>
      <w:bookmarkStart w:id="0" w:name="_GoBack"/>
      <w:proofErr w:type="spell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preg_replace</w:t>
      </w:r>
      <w:proofErr w:type="spell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('/([0-9]+)\/([0-9]+)\/([0-9]+)/'‚ '$2/$1/$3', </w:t>
      </w:r>
      <w:bookmarkEnd w:id="0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$date);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6F323E5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068D9" w14:textId="77777777" w:rsidR="00907CA3" w:rsidRDefault="00907CA3" w:rsidP="00223DDA"/>
        </w:tc>
      </w:tr>
      <w:tr w:rsidR="00907CA3" w14:paraId="0471980C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50AF0" w14:textId="77777777" w:rsidR="00907CA3" w:rsidRDefault="00907CA3" w:rsidP="00223DDA"/>
        </w:tc>
      </w:tr>
    </w:tbl>
    <w:p w14:paraId="4E2E096B" w14:textId="1E713D9D" w:rsidR="00907CA3" w:rsidRDefault="00907CA3" w:rsidP="00907CA3">
      <w:pPr>
        <w:pStyle w:val="HTMLPreformatted"/>
      </w:pPr>
      <w:r>
        <w:br/>
      </w:r>
    </w:p>
    <w:p w14:paraId="55805154" w14:textId="0E49B6E8" w:rsidR="00907CA3" w:rsidRDefault="00907CA3" w:rsidP="00907CA3">
      <w:pPr>
        <w:pStyle w:val="HTMLPreformatted"/>
      </w:pPr>
    </w:p>
    <w:p w14:paraId="75F3B244" w14:textId="77777777" w:rsidR="00907CA3" w:rsidRDefault="00907CA3" w:rsidP="00907CA3">
      <w:pPr>
        <w:pStyle w:val="Heading3"/>
      </w:pPr>
      <w:r>
        <w:rPr>
          <w:rStyle w:val="Strong"/>
          <w:b w:val="0"/>
        </w:rPr>
        <w:t>Given a line of text $string, how would you write a regular expression to strip all the HTML tags from it?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347D761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AC03C" w14:textId="77777777" w:rsidR="00907CA3" w:rsidRDefault="00907CA3" w:rsidP="00223DDA"/>
        </w:tc>
      </w:tr>
      <w:tr w:rsidR="00907CA3" w14:paraId="1BC7A3D7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753D3" w14:textId="77777777" w:rsidR="00907CA3" w:rsidRDefault="00907CA3" w:rsidP="00223DDA"/>
        </w:tc>
      </w:tr>
      <w:tr w:rsidR="001320E8" w14:paraId="1059F8DD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CE0D4" w14:textId="77777777" w:rsidR="001320E8" w:rsidRDefault="001320E8" w:rsidP="00223DDA"/>
        </w:tc>
      </w:tr>
    </w:tbl>
    <w:p w14:paraId="7AEFB0E3" w14:textId="77777777" w:rsidR="001320E8" w:rsidRDefault="001320E8" w:rsidP="001320E8">
      <w:pPr>
        <w:pStyle w:val="Heading3"/>
      </w:pPr>
      <w:r w:rsidRPr="001320E8">
        <w:lastRenderedPageBreak/>
        <w:t>A palindrome is a word that reads the same backward or forward</w:t>
      </w:r>
      <w:r>
        <w:t xml:space="preserve">. </w:t>
      </w:r>
      <w:r>
        <w:br/>
      </w:r>
      <w:r w:rsidRPr="001320E8">
        <w:t>Write a function that checks is a given word is a palindrome. Characters case should be ignored.</w:t>
      </w:r>
      <w:r>
        <w:br/>
      </w:r>
      <w:r w:rsidRPr="001320E8">
        <w:t xml:space="preserve">EG. </w:t>
      </w:r>
      <w:proofErr w:type="spellStart"/>
      <w:r w:rsidRPr="001320E8">
        <w:t>Deleveled</w:t>
      </w:r>
      <w:proofErr w:type="spellEnd"/>
      <w:r w:rsidRPr="001320E8">
        <w:t xml:space="preserve"> is a palindrome and should return true as character case is ignored.</w:t>
      </w:r>
      <w:r>
        <w:br/>
      </w:r>
    </w:p>
    <w:p w14:paraId="115267D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&lt;?php</w:t>
      </w:r>
      <w:r>
        <w:br/>
        <w:t>class Palindrome</w:t>
      </w:r>
    </w:p>
    <w:p w14:paraId="423C40A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{</w:t>
      </w:r>
    </w:p>
    <w:p w14:paraId="54F2DE6A" w14:textId="4957D7A9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 xml:space="preserve">    public static function </w:t>
      </w:r>
      <w:proofErr w:type="spellStart"/>
      <w:r>
        <w:t>isPalindrome</w:t>
      </w:r>
      <w:proofErr w:type="spellEnd"/>
      <w:r>
        <w:t>($word)</w:t>
      </w:r>
    </w:p>
    <w:p w14:paraId="49F94982" w14:textId="5437B422" w:rsidR="001320E8" w:rsidRDefault="001320E8" w:rsidP="001320E8">
      <w:r>
        <w:t xml:space="preserve">           {</w:t>
      </w:r>
    </w:p>
    <w:p w14:paraId="60388507" w14:textId="2C66ADA9" w:rsidR="005C1AF1" w:rsidRPr="005C1AF1" w:rsidRDefault="001320E8" w:rsidP="005C1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>
        <w:t xml:space="preserve">       </w:t>
      </w:r>
      <w:proofErr w:type="gramStart"/>
      <w:r w:rsidR="005C1AF1" w:rsidRPr="005C1AF1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if</w:t>
      </w:r>
      <w:proofErr w:type="gramEnd"/>
      <w:r w:rsidR="005C1AF1"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(</w:t>
      </w:r>
      <w:proofErr w:type="spellStart"/>
      <w:r w:rsidR="005C1AF1" w:rsidRPr="005C1AF1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strrev</w:t>
      </w:r>
      <w:proofErr w:type="spellEnd"/>
      <w:r w:rsidR="005C1AF1"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(</w:t>
      </w:r>
      <w:proofErr w:type="spellStart"/>
      <w:r w:rsidR="005C1AF1" w:rsidRPr="005C1AF1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strtoupper</w:t>
      </w:r>
      <w:proofErr w:type="spellEnd"/>
      <w:r w:rsidR="005C1AF1"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(</w:t>
      </w:r>
      <w:r w:rsidR="005C1AF1" w:rsidRPr="005C1AF1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$word</w:t>
      </w:r>
      <w:r w:rsidR="005C1AF1"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)) == </w:t>
      </w:r>
      <w:r w:rsidR="005C1AF1" w:rsidRPr="005C1AF1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$word</w:t>
      </w:r>
      <w:r w:rsidR="005C1AF1"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)</w:t>
      </w:r>
    </w:p>
    <w:p w14:paraId="73543C06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{ </w:t>
      </w:r>
    </w:p>
    <w:p w14:paraId="018FB442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</w:t>
      </w:r>
      <w:proofErr w:type="gramStart"/>
      <w:r w:rsidRPr="005C1AF1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return</w:t>
      </w:r>
      <w:proofErr w:type="gramEnd"/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r w:rsidRPr="005C1AF1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true</w:t>
      </w: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; </w:t>
      </w:r>
    </w:p>
    <w:p w14:paraId="0103080B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  }</w:t>
      </w:r>
    </w:p>
    <w:p w14:paraId="6C584D16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</w:t>
      </w:r>
      <w:proofErr w:type="gramStart"/>
      <w:r w:rsidRPr="005C1AF1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else</w:t>
      </w:r>
      <w:proofErr w:type="gramEnd"/>
    </w:p>
    <w:p w14:paraId="12922816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  {</w:t>
      </w:r>
    </w:p>
    <w:p w14:paraId="0C188C1E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</w:t>
      </w:r>
      <w:proofErr w:type="gramStart"/>
      <w:r w:rsidRPr="005C1AF1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return</w:t>
      </w:r>
      <w:proofErr w:type="gramEnd"/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r w:rsidRPr="005C1AF1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false</w:t>
      </w: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24C41040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  }</w:t>
      </w:r>
    </w:p>
    <w:p w14:paraId="78066121" w14:textId="243419B1" w:rsidR="001320E8" w:rsidRDefault="001320E8" w:rsidP="001320E8"/>
    <w:p w14:paraId="6827CA62" w14:textId="4728DC9A" w:rsidR="001320E8" w:rsidRPr="001320E8" w:rsidRDefault="001320E8" w:rsidP="001320E8">
      <w:r>
        <w:t xml:space="preserve">           }</w:t>
      </w:r>
    </w:p>
    <w:p w14:paraId="6F5C7A38" w14:textId="56FF4F82" w:rsidR="0074085A" w:rsidRPr="0074085A" w:rsidRDefault="001320E8" w:rsidP="0074085A">
      <w:pPr>
        <w:pStyle w:val="Heading3"/>
        <w:numPr>
          <w:ilvl w:val="0"/>
          <w:numId w:val="0"/>
        </w:numPr>
        <w:ind w:left="360"/>
      </w:pPr>
      <w:proofErr w:type="gramStart"/>
      <w:r>
        <w:t>}</w:t>
      </w:r>
      <w:proofErr w:type="gramEnd"/>
      <w:r>
        <w:br/>
      </w:r>
      <w:r>
        <w:br/>
        <w:t xml:space="preserve">echo </w:t>
      </w:r>
      <w:r w:rsidRPr="001320E8">
        <w:t>Palindrome::</w:t>
      </w:r>
      <w:proofErr w:type="spellStart"/>
      <w:r w:rsidRPr="001320E8">
        <w:t>isPalindrome</w:t>
      </w:r>
      <w:proofErr w:type="spellEnd"/>
      <w:r w:rsidRPr="001320E8">
        <w:t>('</w:t>
      </w:r>
      <w:proofErr w:type="spellStart"/>
      <w:r w:rsidRPr="001320E8">
        <w:t>Deleveled</w:t>
      </w:r>
      <w:proofErr w:type="spellEnd"/>
      <w:r w:rsidRPr="001320E8">
        <w:t>')</w:t>
      </w:r>
      <w:r>
        <w:t>;</w:t>
      </w:r>
    </w:p>
    <w:p w14:paraId="030FCE6D" w14:textId="77777777" w:rsidR="001320E8" w:rsidRPr="001320E8" w:rsidRDefault="001320E8" w:rsidP="001320E8"/>
    <w:p w14:paraId="0F16940F" w14:textId="21F7F139" w:rsidR="00881BF3" w:rsidRPr="00881BF3" w:rsidRDefault="0026456F" w:rsidP="00881BF3">
      <w:pPr>
        <w:pStyle w:val="Heading3"/>
      </w:pPr>
      <w:r>
        <w:t xml:space="preserve">Considering </w:t>
      </w:r>
      <w:proofErr w:type="spellStart"/>
      <w:r>
        <w:t>message_text</w:t>
      </w:r>
      <w:proofErr w:type="spellEnd"/>
      <w:r>
        <w:t xml:space="preserve"> stores a combination of html and text. </w:t>
      </w:r>
      <w:r w:rsidR="0074085A">
        <w:t xml:space="preserve">What </w:t>
      </w:r>
      <w:r w:rsidR="005A7675">
        <w:t>security issue is prevalent in the code below</w:t>
      </w:r>
      <w:r w:rsidR="00584C8B">
        <w:t xml:space="preserve"> and how would you fix it?</w:t>
      </w:r>
      <w:r w:rsidR="0074085A">
        <w:br/>
      </w:r>
      <w:r w:rsidR="00881BF3" w:rsidRPr="00881BF3">
        <w:rPr>
          <w:rFonts w:ascii="Courier New" w:hAnsi="Courier New" w:cs="Courier New"/>
          <w:sz w:val="20"/>
          <w:szCs w:val="20"/>
        </w:rPr>
        <w:t>&lt;?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php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db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-&gt;query('select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from messages where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message_id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1');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-&gt;execute();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$message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-&gt;fetch(PDO::FETCH_OBJ);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?&gt;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&lt;div&gt;&lt;?</w:t>
      </w:r>
      <w:r w:rsidR="000349C2">
        <w:rPr>
          <w:rFonts w:ascii="Courier New" w:hAnsi="Courier New" w:cs="Courier New"/>
          <w:sz w:val="20"/>
          <w:szCs w:val="20"/>
        </w:rPr>
        <w:t>php echo</w:t>
      </w:r>
      <w:r w:rsidR="00881BF3" w:rsidRPr="00881BF3">
        <w:rPr>
          <w:rFonts w:ascii="Courier New" w:hAnsi="Courier New" w:cs="Courier New"/>
          <w:sz w:val="20"/>
          <w:szCs w:val="20"/>
        </w:rPr>
        <w:t xml:space="preserve"> $message-&gt;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; ?&gt;&lt;/div&gt;</w:t>
      </w:r>
      <w:r w:rsidR="00881BF3">
        <w:br/>
      </w:r>
      <w:r w:rsidR="00881BF3">
        <w:br/>
        <w:t>______________________________________________________________________</w:t>
      </w:r>
    </w:p>
    <w:p w14:paraId="0E5BBDA3" w14:textId="375A0C5E" w:rsidR="00881BF3" w:rsidRDefault="00BA5133" w:rsidP="00881BF3">
      <w:r>
        <w:t xml:space="preserve">I would store this code that deals with queries in a separate </w:t>
      </w:r>
      <w:proofErr w:type="spellStart"/>
      <w:r>
        <w:t>php</w:t>
      </w:r>
      <w:proofErr w:type="spellEnd"/>
      <w:r>
        <w:t xml:space="preserve"> file.eg:</w:t>
      </w:r>
    </w:p>
    <w:p w14:paraId="5FC66C9D" w14:textId="1C6FDA98" w:rsidR="00BA5133" w:rsidRDefault="00BA5133" w:rsidP="00881BF3">
      <w:proofErr w:type="spellStart"/>
      <w:r w:rsidRPr="00BA5133">
        <w:rPr>
          <w:b/>
        </w:rPr>
        <w:t>Functions.php</w:t>
      </w:r>
      <w:proofErr w:type="spellEnd"/>
      <w:r>
        <w:t xml:space="preserve"> and add it this:</w:t>
      </w:r>
    </w:p>
    <w:p w14:paraId="536ADEC1" w14:textId="3FB32E3D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</w:t>
      </w:r>
      <w:proofErr w:type="gramStart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&lt;?</w:t>
      </w:r>
      <w:proofErr w:type="spell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php</w:t>
      </w:r>
      <w:proofErr w:type="spellEnd"/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include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Functions</w:t>
      </w:r>
      <w:r w:rsidRPr="00BA5133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.php</w:t>
      </w:r>
      <w:proofErr w:type="spellEnd"/>
      <w:r w:rsidRPr="00BA5133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'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;?&gt;</w:t>
      </w:r>
    </w:p>
    <w:p w14:paraId="0A21AA9A" w14:textId="77777777" w:rsidR="00BA5133" w:rsidRPr="00881BF3" w:rsidRDefault="00BA5133" w:rsidP="00881BF3"/>
    <w:p w14:paraId="1825AB25" w14:textId="1B9A1F98" w:rsidR="00907CA3" w:rsidRDefault="00907CA3" w:rsidP="00D11EA9">
      <w:pPr>
        <w:pStyle w:val="Heading3"/>
      </w:pPr>
      <w:r>
        <w:lastRenderedPageBreak/>
        <w:t>Write an inner join for the following tables</w:t>
      </w:r>
      <w:r>
        <w:br/>
      </w:r>
      <w:r>
        <w:br/>
      </w:r>
      <w:r>
        <w:rPr>
          <w:noProof/>
          <w:lang w:val="en-ZA" w:eastAsia="en-ZA"/>
        </w:rPr>
        <w:drawing>
          <wp:inline distT="0" distB="0" distL="0" distR="0" wp14:anchorId="5F76F326" wp14:editId="21DAE67C">
            <wp:extent cx="29813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EF3BC4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F3F1CD" w14:textId="6F62115E" w:rsidR="00035C6E" w:rsidRDefault="00035C6E" w:rsidP="00035C6E">
            <w:r>
              <w:t>I</w:t>
            </w:r>
            <w:r>
              <w:t xml:space="preserve">f the spelling of </w:t>
            </w:r>
            <w:proofErr w:type="spellStart"/>
            <w:r>
              <w:t>UsrKey</w:t>
            </w:r>
            <w:proofErr w:type="spellEnd"/>
            <w:r>
              <w:t xml:space="preserve"> was correct on the Address table, I would join the tables like this:</w:t>
            </w:r>
          </w:p>
          <w:p w14:paraId="7790036F" w14:textId="77777777" w:rsidR="00035C6E" w:rsidRDefault="00035C6E" w:rsidP="00035C6E"/>
          <w:p w14:paraId="50B7216E" w14:textId="77777777" w:rsidR="00BA5133" w:rsidRPr="00BA5133" w:rsidRDefault="00BA5133" w:rsidP="00BA5133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 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select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*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from</w:t>
            </w:r>
          </w:p>
          <w:p w14:paraId="1C8A5161" w14:textId="77777777" w:rsidR="00BA5133" w:rsidRPr="00BA5133" w:rsidRDefault="00BA5133" w:rsidP="00BA5133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   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User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proofErr w:type="spellStart"/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uu</w:t>
            </w:r>
            <w:proofErr w:type="spellEnd"/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inner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join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Address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ad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on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proofErr w:type="spellStart"/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uu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.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UserKey</w:t>
            </w:r>
            <w:proofErr w:type="spellEnd"/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= </w:t>
            </w:r>
            <w:proofErr w:type="spellStart"/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ad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.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UserKey</w:t>
            </w:r>
            <w:proofErr w:type="spellEnd"/>
          </w:p>
          <w:p w14:paraId="08858C8E" w14:textId="77777777" w:rsidR="00035C6E" w:rsidRDefault="00035C6E" w:rsidP="00035C6E"/>
          <w:p w14:paraId="782357FF" w14:textId="066DCD66" w:rsidR="00907CA3" w:rsidRDefault="00035C6E" w:rsidP="00035C6E">
            <w:r>
              <w:t>However since the spelling is incorrect, These tables CAN'T be joined.</w:t>
            </w:r>
          </w:p>
        </w:tc>
      </w:tr>
    </w:tbl>
    <w:p w14:paraId="6B544CC8" w14:textId="3F984AB0" w:rsidR="00955889" w:rsidRDefault="00955889" w:rsidP="00955889">
      <w:pPr>
        <w:pStyle w:val="Heading3"/>
      </w:pPr>
      <w:r>
        <w:t>Complete the JS function below that validates the conditions of a password</w:t>
      </w:r>
      <w:proofErr w:type="gramStart"/>
      <w:r>
        <w:t>:</w:t>
      </w:r>
      <w:proofErr w:type="gramEnd"/>
      <w:r>
        <w:br/>
        <w:t>1. The password must be greater then 7 characters</w:t>
      </w:r>
      <w:r>
        <w:br/>
        <w:t>2. The first character must be a capital letter</w:t>
      </w:r>
      <w:r>
        <w:br/>
        <w:t>3. The password must contain at least one number</w:t>
      </w:r>
      <w:r>
        <w:br/>
      </w:r>
    </w:p>
    <w:p w14:paraId="7A76152C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 </w:t>
      </w:r>
      <w:proofErr w:type="gramStart"/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function</w:t>
      </w:r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proofErr w:type="spellStart"/>
      <w:r w:rsidRPr="00BA5133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isPasswordValid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(</w:t>
      </w:r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$password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) {</w:t>
      </w:r>
    </w:p>
    <w:p w14:paraId="1F173B96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</w:t>
      </w:r>
      <w:proofErr w:type="spellStart"/>
      <w:proofErr w:type="gramStart"/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var</w:t>
      </w:r>
      <w:proofErr w:type="spellEnd"/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proofErr w:type="spell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isValid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= </w:t>
      </w:r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false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5955B40B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</w:t>
      </w:r>
      <w:proofErr w:type="spellStart"/>
      <w:proofErr w:type="gramStart"/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var</w:t>
      </w:r>
      <w:proofErr w:type="spellEnd"/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proofErr w:type="spell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passw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=</w:t>
      </w:r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 xml:space="preserve">  /</w:t>
      </w:r>
      <w:r w:rsidRPr="00BA5133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^</w:t>
      </w:r>
      <w:r w:rsidRPr="00BA5133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[</w:t>
      </w:r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>A-</w:t>
      </w:r>
      <w:proofErr w:type="spellStart"/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>Za</w:t>
      </w:r>
      <w:proofErr w:type="spellEnd"/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>-z</w:t>
      </w:r>
      <w:r w:rsidRPr="00BA5133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]</w:t>
      </w:r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>\w</w:t>
      </w:r>
      <w:r w:rsidRPr="00BA5133">
        <w:rPr>
          <w:rFonts w:ascii="Consolas" w:eastAsia="Times New Roman" w:hAnsi="Consolas" w:cs="Times New Roman"/>
          <w:color w:val="D7BA7D"/>
          <w:sz w:val="21"/>
          <w:szCs w:val="21"/>
          <w:lang w:val="en-ZA" w:eastAsia="en-ZA"/>
        </w:rPr>
        <w:t>{7,14}</w:t>
      </w:r>
      <w:r w:rsidRPr="00BA5133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$</w:t>
      </w:r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>/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47E8FFEF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</w:t>
      </w:r>
      <w:proofErr w:type="gramStart"/>
      <w:r w:rsidRPr="00BA5133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if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(</w:t>
      </w:r>
      <w:proofErr w:type="spellStart"/>
      <w:proofErr w:type="gramEnd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password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.</w:t>
      </w:r>
      <w:r w:rsidRPr="00BA5133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match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(</w:t>
      </w:r>
      <w:proofErr w:type="spell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passw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)) </w:t>
      </w:r>
    </w:p>
    <w:p w14:paraId="50AF49EB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{ </w:t>
      </w:r>
    </w:p>
    <w:p w14:paraId="6FB38AE5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</w:t>
      </w:r>
      <w:proofErr w:type="spellStart"/>
      <w:proofErr w:type="gram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isValid</w:t>
      </w:r>
      <w:proofErr w:type="spellEnd"/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=</w:t>
      </w:r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true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55E45AD1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}</w:t>
      </w:r>
    </w:p>
    <w:p w14:paraId="347CE5DC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</w:t>
      </w:r>
      <w:proofErr w:type="gramStart"/>
      <w:r w:rsidRPr="00BA5133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else</w:t>
      </w:r>
      <w:proofErr w:type="gramEnd"/>
    </w:p>
    <w:p w14:paraId="368AEBE9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{ </w:t>
      </w:r>
    </w:p>
    <w:p w14:paraId="0A890BF6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</w:t>
      </w:r>
      <w:proofErr w:type="spellStart"/>
      <w:proofErr w:type="gram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isValid</w:t>
      </w:r>
      <w:proofErr w:type="spellEnd"/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= </w:t>
      </w:r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false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469C8654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}</w:t>
      </w:r>
    </w:p>
    <w:p w14:paraId="7DDA1390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   </w:t>
      </w:r>
      <w:proofErr w:type="gramStart"/>
      <w:r w:rsidRPr="00BA5133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return</w:t>
      </w:r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proofErr w:type="spell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isValid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322D6D5B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}</w:t>
      </w:r>
    </w:p>
    <w:p w14:paraId="50761F73" w14:textId="77777777" w:rsidR="00BA5133" w:rsidRPr="00BA5133" w:rsidRDefault="00BA5133" w:rsidP="00BA5133"/>
    <w:sectPr w:rsidR="00BA5133" w:rsidRPr="00BA5133" w:rsidSect="00881BF3">
      <w:footerReference w:type="default" r:id="rId8"/>
      <w:pgSz w:w="12240" w:h="15840"/>
      <w:pgMar w:top="1134" w:right="900" w:bottom="993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A877A" w14:textId="77777777" w:rsidR="00193D7A" w:rsidRDefault="00193D7A">
      <w:pPr>
        <w:spacing w:before="0" w:after="0" w:line="240" w:lineRule="auto"/>
      </w:pPr>
      <w:r>
        <w:separator/>
      </w:r>
    </w:p>
  </w:endnote>
  <w:endnote w:type="continuationSeparator" w:id="0">
    <w:p w14:paraId="5F06D762" w14:textId="77777777" w:rsidR="00193D7A" w:rsidRDefault="00193D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B9663" w14:textId="51888B4E" w:rsidR="00D16FF8" w:rsidRDefault="004B4ED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E28C2">
      <w:rPr>
        <w:noProof/>
      </w:rPr>
      <w:t>3</w:t>
    </w:r>
    <w:r>
      <w:fldChar w:fldCharType="end"/>
    </w:r>
    <w:r>
      <w:t xml:space="preserve"> of </w:t>
    </w:r>
    <w:r w:rsidR="00A97D71">
      <w:rPr>
        <w:noProof/>
      </w:rPr>
      <w:fldChar w:fldCharType="begin"/>
    </w:r>
    <w:r w:rsidR="00A97D71">
      <w:rPr>
        <w:noProof/>
      </w:rPr>
      <w:instrText xml:space="preserve"> NUMPAGES  \* Arabic  \* MERGEFORMAT </w:instrText>
    </w:r>
    <w:r w:rsidR="00A97D71">
      <w:rPr>
        <w:noProof/>
      </w:rPr>
      <w:fldChar w:fldCharType="separate"/>
    </w:r>
    <w:r w:rsidR="00EE28C2">
      <w:rPr>
        <w:noProof/>
      </w:rPr>
      <w:t>4</w:t>
    </w:r>
    <w:r w:rsidR="00A97D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40246" w14:textId="77777777" w:rsidR="00193D7A" w:rsidRDefault="00193D7A">
      <w:pPr>
        <w:spacing w:before="0" w:after="0" w:line="240" w:lineRule="auto"/>
      </w:pPr>
      <w:r>
        <w:separator/>
      </w:r>
    </w:p>
  </w:footnote>
  <w:footnote w:type="continuationSeparator" w:id="0">
    <w:p w14:paraId="6E9275CF" w14:textId="77777777" w:rsidR="00193D7A" w:rsidRDefault="00193D7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63B0B"/>
    <w:multiLevelType w:val="hybridMultilevel"/>
    <w:tmpl w:val="DB7A95DC"/>
    <w:lvl w:ilvl="0" w:tplc="A02E8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96"/>
    <w:rsid w:val="0000514D"/>
    <w:rsid w:val="000349C2"/>
    <w:rsid w:val="00035C6E"/>
    <w:rsid w:val="00064C96"/>
    <w:rsid w:val="000860A0"/>
    <w:rsid w:val="000958CF"/>
    <w:rsid w:val="000E0837"/>
    <w:rsid w:val="001320E8"/>
    <w:rsid w:val="00136152"/>
    <w:rsid w:val="00152BD3"/>
    <w:rsid w:val="00183790"/>
    <w:rsid w:val="00193D7A"/>
    <w:rsid w:val="001C348C"/>
    <w:rsid w:val="0021359E"/>
    <w:rsid w:val="0026456F"/>
    <w:rsid w:val="00267796"/>
    <w:rsid w:val="0027272E"/>
    <w:rsid w:val="002C10F9"/>
    <w:rsid w:val="003210CB"/>
    <w:rsid w:val="003D6B32"/>
    <w:rsid w:val="00441588"/>
    <w:rsid w:val="00456C06"/>
    <w:rsid w:val="00481968"/>
    <w:rsid w:val="004848DB"/>
    <w:rsid w:val="00494233"/>
    <w:rsid w:val="004B4ED7"/>
    <w:rsid w:val="004C0B9A"/>
    <w:rsid w:val="004E52BE"/>
    <w:rsid w:val="0050715B"/>
    <w:rsid w:val="0050761B"/>
    <w:rsid w:val="00584C8B"/>
    <w:rsid w:val="005A7675"/>
    <w:rsid w:val="005C1AF1"/>
    <w:rsid w:val="005E4F75"/>
    <w:rsid w:val="0060303D"/>
    <w:rsid w:val="00605DAA"/>
    <w:rsid w:val="00622C07"/>
    <w:rsid w:val="00656A53"/>
    <w:rsid w:val="00675B76"/>
    <w:rsid w:val="006956BD"/>
    <w:rsid w:val="006B664C"/>
    <w:rsid w:val="006E2643"/>
    <w:rsid w:val="00700A63"/>
    <w:rsid w:val="00703EE4"/>
    <w:rsid w:val="0074085A"/>
    <w:rsid w:val="007C41E7"/>
    <w:rsid w:val="007E7C39"/>
    <w:rsid w:val="00806548"/>
    <w:rsid w:val="008606A0"/>
    <w:rsid w:val="00881BF3"/>
    <w:rsid w:val="008F7BDD"/>
    <w:rsid w:val="00907CA3"/>
    <w:rsid w:val="00955889"/>
    <w:rsid w:val="0097631D"/>
    <w:rsid w:val="00993308"/>
    <w:rsid w:val="009A2E80"/>
    <w:rsid w:val="009A7E61"/>
    <w:rsid w:val="00A116E0"/>
    <w:rsid w:val="00A26BCF"/>
    <w:rsid w:val="00A46A27"/>
    <w:rsid w:val="00A605D8"/>
    <w:rsid w:val="00A97D71"/>
    <w:rsid w:val="00B1573C"/>
    <w:rsid w:val="00BA5133"/>
    <w:rsid w:val="00BC192C"/>
    <w:rsid w:val="00C2172C"/>
    <w:rsid w:val="00C44D97"/>
    <w:rsid w:val="00C53630"/>
    <w:rsid w:val="00C56D36"/>
    <w:rsid w:val="00C77AB8"/>
    <w:rsid w:val="00C80E10"/>
    <w:rsid w:val="00D16FF8"/>
    <w:rsid w:val="00D43FBC"/>
    <w:rsid w:val="00DE749A"/>
    <w:rsid w:val="00EE28C2"/>
    <w:rsid w:val="00F65E87"/>
    <w:rsid w:val="00F94158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84088C"/>
  <w15:chartTrackingRefBased/>
  <w15:docId w15:val="{0080B186-1EA0-4B7C-B342-C8CC7341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A0"/>
    <w:pPr>
      <w:keepNext/>
      <w:keepLines/>
      <w:numPr>
        <w:numId w:val="1"/>
      </w:numP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A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paragraph" w:customStyle="1" w:styleId="Answers">
    <w:name w:val="Answers"/>
    <w:basedOn w:val="Normal"/>
    <w:link w:val="AnswersChar"/>
    <w:rsid w:val="000860A0"/>
    <w:pPr>
      <w:pBdr>
        <w:bottom w:val="single" w:sz="4" w:space="1" w:color="auto"/>
      </w:pBdr>
    </w:pPr>
  </w:style>
  <w:style w:type="character" w:customStyle="1" w:styleId="AnswersChar">
    <w:name w:val="Answers Char"/>
    <w:basedOn w:val="DefaultParagraphFont"/>
    <w:link w:val="Answers"/>
    <w:rsid w:val="000860A0"/>
  </w:style>
  <w:style w:type="character" w:customStyle="1" w:styleId="token">
    <w:name w:val="token"/>
    <w:basedOn w:val="DefaultParagraphFont"/>
    <w:rsid w:val="00C2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73D0B0493F45D282B8F4635AF5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21BE-DA2F-42E3-BD72-1A01186F5133}"/>
      </w:docPartPr>
      <w:docPartBody>
        <w:p w:rsidR="006B317F" w:rsidRDefault="000470AB">
          <w:pPr>
            <w:pStyle w:val="6673D0B0493F45D282B8F4635AF5D9FD"/>
          </w:pPr>
          <w:r>
            <w:t>Date</w:t>
          </w:r>
        </w:p>
      </w:docPartBody>
    </w:docPart>
    <w:docPart>
      <w:docPartPr>
        <w:name w:val="24C70EDFD304472BA8E43CACB36B8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88C9-5D42-4F2E-8C76-E4A8C6B327C1}"/>
      </w:docPartPr>
      <w:docPartBody>
        <w:p w:rsidR="006B317F" w:rsidRDefault="00C82CFB" w:rsidP="00C82CFB">
          <w:pPr>
            <w:pStyle w:val="24C70EDFD304472BA8E43CACB36B8A4B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FB"/>
    <w:rsid w:val="000470AB"/>
    <w:rsid w:val="00146039"/>
    <w:rsid w:val="00236B08"/>
    <w:rsid w:val="004557B4"/>
    <w:rsid w:val="006048D8"/>
    <w:rsid w:val="006B317F"/>
    <w:rsid w:val="00811BFB"/>
    <w:rsid w:val="00A73F15"/>
    <w:rsid w:val="00C82CFB"/>
    <w:rsid w:val="00DD0C89"/>
    <w:rsid w:val="00E6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73D0B0493F45D282B8F4635AF5D9FD">
    <w:name w:val="6673D0B0493F45D282B8F4635AF5D9FD"/>
  </w:style>
  <w:style w:type="paragraph" w:customStyle="1" w:styleId="24C70EDFD304472BA8E43CACB36B8A4B">
    <w:name w:val="24C70EDFD304472BA8E43CACB36B8A4B"/>
    <w:rsid w:val="00C82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</Template>
  <TotalTime>314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 Thompson</dc:creator>
  <cp:lastModifiedBy>Mkhwanazi Swelihle</cp:lastModifiedBy>
  <cp:revision>6</cp:revision>
  <dcterms:created xsi:type="dcterms:W3CDTF">2021-03-11T11:50:00Z</dcterms:created>
  <dcterms:modified xsi:type="dcterms:W3CDTF">2023-02-10T18:51:00Z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